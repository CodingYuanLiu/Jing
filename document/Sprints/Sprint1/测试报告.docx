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B5C" w:rsidRPr="00E204BB" w:rsidRDefault="00050E98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231BD3">
            <w:pPr>
              <w:pStyle w:val="Tabletext"/>
            </w:pPr>
            <w:r>
              <w:t>&lt;09/07/2019&gt;</w:t>
            </w:r>
          </w:p>
        </w:tc>
        <w:tc>
          <w:tcPr>
            <w:tcW w:w="1152" w:type="dxa"/>
          </w:tcPr>
          <w:p w:rsidR="00F03B5C" w:rsidRDefault="00231BD3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1.0&gt;</w:t>
            </w:r>
          </w:p>
        </w:tc>
        <w:tc>
          <w:tcPr>
            <w:tcW w:w="3744" w:type="dxa"/>
          </w:tcPr>
          <w:p w:rsidR="00F03B5C" w:rsidRDefault="00231BD3">
            <w:pPr>
              <w:pStyle w:val="Tabletext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测试</w:t>
            </w:r>
            <w:r w:rsidR="00D96E22">
              <w:rPr>
                <w:rFonts w:hint="eastAsia"/>
              </w:rPr>
              <w:t>报告</w:t>
            </w:r>
          </w:p>
        </w:tc>
        <w:tc>
          <w:tcPr>
            <w:tcW w:w="2304" w:type="dxa"/>
          </w:tcPr>
          <w:p w:rsidR="00F03B5C" w:rsidRDefault="00D96E22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ummer</w:t>
            </w:r>
            <w:r>
              <w:t>855</w:t>
            </w:r>
            <w:r>
              <w:rPr>
                <w:rFonts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CB3A1D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10/07/2019&gt;</w:t>
            </w:r>
          </w:p>
        </w:tc>
        <w:tc>
          <w:tcPr>
            <w:tcW w:w="1152" w:type="dxa"/>
          </w:tcPr>
          <w:p w:rsidR="00F03B5C" w:rsidRDefault="00CB3A1D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:rsidR="00F03B5C" w:rsidRDefault="00CB3A1D">
            <w:pPr>
              <w:pStyle w:val="Tabletext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测试报告</w:t>
            </w:r>
          </w:p>
        </w:tc>
        <w:tc>
          <w:tcPr>
            <w:tcW w:w="2304" w:type="dxa"/>
          </w:tcPr>
          <w:p w:rsidR="00F03B5C" w:rsidRDefault="00CB3A1D">
            <w:pPr>
              <w:pStyle w:val="Tabletext"/>
            </w:pPr>
            <w:r>
              <w:t>S</w:t>
            </w:r>
            <w:r>
              <w:rPr>
                <w:rFonts w:hint="eastAsia"/>
              </w:rPr>
              <w:t>ummer</w:t>
            </w:r>
            <w:r>
              <w:t>855</w:t>
            </w:r>
            <w:r>
              <w:rPr>
                <w:rFonts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231BD3" w:rsidRDefault="00614542" w:rsidP="00231BD3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A254C4" w:rsidRPr="00A254C4" w:rsidRDefault="00A254C4" w:rsidP="00614542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 w:rsidR="00B146EC">
        <w:rPr>
          <w:rFonts w:ascii="Times New Roman" w:hint="eastAsia"/>
          <w:snapToGrid/>
        </w:rPr>
        <w:t xml:space="preserve"> </w:t>
      </w:r>
      <w:r w:rsidR="00231BD3"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D96E22" w:rsidRDefault="00614542" w:rsidP="00D96E2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231BD3" w:rsidRPr="00231BD3" w:rsidRDefault="00231BD3" w:rsidP="00614542">
      <w:pPr>
        <w:spacing w:after="120"/>
        <w:ind w:left="720"/>
        <w:rPr>
          <w:rFonts w:ascii="Times New Roman"/>
          <w:snapToGrid/>
        </w:rPr>
      </w:pPr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</w:t>
      </w:r>
      <w:r w:rsidR="00D96E22">
        <w:rPr>
          <w:rFonts w:ascii="Times New Roman" w:hint="eastAsia"/>
          <w:snapToGrid/>
        </w:rPr>
        <w:t>迭代</w:t>
      </w:r>
      <w:proofErr w:type="gramStart"/>
      <w:r w:rsidR="00D96E22">
        <w:rPr>
          <w:rFonts w:ascii="Times New Roman" w:hint="eastAsia"/>
          <w:snapToGrid/>
        </w:rPr>
        <w:t>一</w:t>
      </w:r>
      <w:proofErr w:type="gramEnd"/>
      <w:r w:rsidR="00D96E22">
        <w:rPr>
          <w:rFonts w:ascii="Times New Roman" w:hint="eastAsia"/>
          <w:snapToGrid/>
        </w:rPr>
        <w:t>功能完成之后，测试范围包含迭代</w:t>
      </w:r>
      <w:proofErr w:type="gramStart"/>
      <w:r w:rsidR="00D96E22">
        <w:rPr>
          <w:rFonts w:ascii="Times New Roman" w:hint="eastAsia"/>
          <w:snapToGrid/>
        </w:rPr>
        <w:t>一</w:t>
      </w:r>
      <w:proofErr w:type="gramEnd"/>
      <w:r w:rsidR="00D96E22">
        <w:rPr>
          <w:rFonts w:ascii="Times New Roman" w:hint="eastAsia"/>
          <w:snapToGrid/>
        </w:rPr>
        <w:t>的功能测试，包括登录，用户信息更改，注册。此测试报告基于测试完成之后，对测试中使用的方法、测试的有效程度进行总结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D96E22" w:rsidRDefault="00D96E22" w:rsidP="00614542">
      <w:pPr>
        <w:spacing w:after="120"/>
        <w:ind w:left="720"/>
        <w:rPr>
          <w:rFonts w:ascii="Times New Roman"/>
          <w:snapToGrid/>
        </w:rPr>
      </w:pPr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>uth</w:t>
      </w:r>
      <w:proofErr w:type="spellEnd"/>
      <w:r>
        <w:rPr>
          <w:rFonts w:ascii="Times New Roman"/>
          <w:snapToGrid/>
        </w:rPr>
        <w:t xml:space="preserve">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8F39D2" w:rsidRDefault="008F39D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8F39D2" w:rsidRPr="00D96E22" w:rsidRDefault="008F39D2" w:rsidP="00614542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8F39D2" w:rsidRDefault="008F39D2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《即应第一次迭代计划》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050E98" w:rsidRPr="008F39D2" w:rsidRDefault="00050E98" w:rsidP="008F39D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第一次迭代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r>
        <w:rPr>
          <w:rFonts w:hint="eastAsia"/>
          <w:snapToGrid/>
          <w:lang w:eastAsia="en-US"/>
        </w:rPr>
        <w:t>概述</w:t>
      </w:r>
      <w:bookmarkEnd w:id="5"/>
    </w:p>
    <w:p w:rsidR="008F39D2" w:rsidRPr="008F39D2" w:rsidRDefault="00007C72" w:rsidP="00614542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包含测试概要、测试环境、测试结果及分析、测试缺陷报告等，由于第一次迭代尚未进行非功能性需求的分析设计，此次测试将不会对性能等非功能性需求进行测试，重点将会放在登录、用户信息管理、注册等功能上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D96E22" w:rsidRDefault="00D96E22" w:rsidP="00D96E22">
      <w:pPr>
        <w:pStyle w:val="a9"/>
      </w:pPr>
      <w:r>
        <w:rPr>
          <w:rFonts w:hint="eastAsia"/>
        </w:rPr>
        <w:t>测试时间：09/07/2019</w:t>
      </w:r>
    </w:p>
    <w:p w:rsidR="00D96E22" w:rsidRDefault="00D96E22" w:rsidP="00D96E22">
      <w:pPr>
        <w:pStyle w:val="a9"/>
      </w:pPr>
      <w:r>
        <w:rPr>
          <w:rFonts w:hint="eastAsia"/>
        </w:rPr>
        <w:t>地点：项目开发教师（软件学院3101教师）</w:t>
      </w:r>
    </w:p>
    <w:p w:rsidR="00D96E22" w:rsidRDefault="00D96E22" w:rsidP="00D96E22">
      <w:pPr>
        <w:pStyle w:val="a9"/>
      </w:pPr>
      <w:r>
        <w:rPr>
          <w:rFonts w:hint="eastAsia"/>
        </w:rPr>
        <w:t>人员：</w:t>
      </w:r>
      <w:proofErr w:type="spellStart"/>
      <w:r>
        <w:t>Auth</w:t>
      </w:r>
      <w:proofErr w:type="spellEnd"/>
      <w:r>
        <w:t xml:space="preserve"> service, user service</w:t>
      </w:r>
      <w:r>
        <w:rPr>
          <w:rFonts w:hint="eastAsia"/>
        </w:rPr>
        <w:t>开发者、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程序开发者、</w:t>
      </w:r>
      <w:proofErr w:type="spellStart"/>
      <w:r>
        <w:rPr>
          <w:rFonts w:hint="eastAsia"/>
        </w:rPr>
        <w:t>api</w:t>
      </w:r>
      <w:proofErr w:type="spellEnd"/>
      <w:r>
        <w:t xml:space="preserve"> gateway</w:t>
      </w:r>
      <w:r>
        <w:rPr>
          <w:rFonts w:hint="eastAsia"/>
        </w:rPr>
        <w:t>开发者</w:t>
      </w:r>
    </w:p>
    <w:p w:rsidR="00D96E22" w:rsidRDefault="00D96E22" w:rsidP="00D96E22">
      <w:pPr>
        <w:pStyle w:val="a9"/>
      </w:pPr>
      <w:r>
        <w:rPr>
          <w:rFonts w:hint="eastAsia"/>
        </w:rPr>
        <w:t>测试方法：单元测试，人工测试</w:t>
      </w:r>
    </w:p>
    <w:p w:rsidR="00D96E22" w:rsidRPr="00D96E22" w:rsidRDefault="00D96E22" w:rsidP="00D96E22">
      <w:pPr>
        <w:pStyle w:val="a9"/>
      </w:pPr>
      <w:r>
        <w:rPr>
          <w:rFonts w:hint="eastAsia"/>
        </w:rPr>
        <w:t>测试内容：对涉及验证等逻辑功能进行单元测试，确保这些逻辑符合我们的预期，对于项目迭代一所要求的功能进行人工测试，用post</w:t>
      </w:r>
      <w:r>
        <w:t>man</w:t>
      </w:r>
      <w:r w:rsidR="00007C72">
        <w:rPr>
          <w:rFonts w:hint="eastAsia"/>
        </w:rPr>
        <w:t>发送请求</w:t>
      </w:r>
      <w:r>
        <w:rPr>
          <w:rFonts w:hint="eastAsia"/>
        </w:rPr>
        <w:t>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程序点击等方法测试系统反馈的内容是否符合预期</w:t>
      </w:r>
    </w:p>
    <w:p w:rsidR="00F03B5C" w:rsidRDefault="004B0E53" w:rsidP="00050E98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D96E22" w:rsidRDefault="00D96E22" w:rsidP="00D96E22">
      <w:pPr>
        <w:pStyle w:val="a9"/>
      </w:pPr>
      <w:r>
        <w:rPr>
          <w:rFonts w:hint="eastAsia"/>
        </w:rPr>
        <w:t>系统后台发布在u</w:t>
      </w:r>
      <w:r>
        <w:t>buntu16.04</w:t>
      </w:r>
      <w:r>
        <w:rPr>
          <w:rFonts w:hint="eastAsia"/>
        </w:rPr>
        <w:t>上</w:t>
      </w:r>
      <w:r w:rsidR="00007C72">
        <w:rPr>
          <w:rFonts w:hint="eastAsia"/>
        </w:rPr>
        <w:t>，C</w:t>
      </w:r>
      <w:r w:rsidR="00007C72">
        <w:t>PU4</w:t>
      </w:r>
      <w:r w:rsidR="00007C72">
        <w:rPr>
          <w:rFonts w:hint="eastAsia"/>
        </w:rPr>
        <w:t>核，内存8</w:t>
      </w:r>
      <w:r w:rsidR="00007C72">
        <w:t>G</w:t>
      </w:r>
      <w:r w:rsidR="00007C72">
        <w:rPr>
          <w:rFonts w:hint="eastAsia"/>
        </w:rPr>
        <w:t>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进行容器管理。</w:t>
      </w:r>
      <w:r w:rsidR="001F1A18">
        <w:t>Kubernetes</w:t>
      </w:r>
      <w:r w:rsidR="001F1A18">
        <w:rPr>
          <w:rFonts w:hint="eastAsia"/>
        </w:rPr>
        <w:t>版本是</w:t>
      </w:r>
      <w:r w:rsidR="00277EC9" w:rsidRPr="00277EC9">
        <w:t>v1.15.0</w:t>
      </w:r>
    </w:p>
    <w:p w:rsidR="00D96E22" w:rsidRPr="00007C72" w:rsidRDefault="00D96E22" w:rsidP="00D96E22">
      <w:pPr>
        <w:pStyle w:val="a9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程序尚在开发模式，使用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与后台的交互</w:t>
      </w:r>
      <w:r w:rsidR="00007C72">
        <w:rPr>
          <w:rFonts w:hint="eastAsia"/>
        </w:rPr>
        <w:t>，</w:t>
      </w:r>
      <w:proofErr w:type="gramStart"/>
      <w:r w:rsidR="00007C72">
        <w:rPr>
          <w:rFonts w:hint="eastAsia"/>
        </w:rPr>
        <w:t>微信开发者工具</w:t>
      </w:r>
      <w:proofErr w:type="gramEnd"/>
      <w:r w:rsidR="00007C72">
        <w:rPr>
          <w:rFonts w:hint="eastAsia"/>
        </w:rPr>
        <w:t>运行在w</w:t>
      </w:r>
      <w:r w:rsidR="00007C72">
        <w:t>indows</w:t>
      </w:r>
      <w:r w:rsidR="00007C72">
        <w:rPr>
          <w:rFonts w:hint="eastAsia"/>
        </w:rPr>
        <w:t>10家庭版上，版本是</w:t>
      </w:r>
      <w:proofErr w:type="gramStart"/>
      <w:r w:rsidR="00007C72" w:rsidRPr="00007C72">
        <w:rPr>
          <w:rFonts w:hint="eastAsia"/>
        </w:rPr>
        <w:t>稳定版</w:t>
      </w:r>
      <w:proofErr w:type="gramEnd"/>
      <w:r w:rsidR="00007C72" w:rsidRPr="00007C72">
        <w:rPr>
          <w:rFonts w:hint="eastAsia"/>
        </w:rPr>
        <w:t xml:space="preserve"> Stable Build (1.02.1904090)</w:t>
      </w:r>
    </w:p>
    <w:p w:rsidR="00007C72" w:rsidRPr="00D96E22" w:rsidRDefault="00007C72" w:rsidP="00D96E22">
      <w:pPr>
        <w:pStyle w:val="a9"/>
      </w:pPr>
      <w:r>
        <w:t>P</w:t>
      </w:r>
      <w:r>
        <w:rPr>
          <w:rFonts w:hint="eastAsia"/>
        </w:rPr>
        <w:t>ostman是运行在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Ubuntu 18.04 TLS</w:t>
      </w:r>
      <w:r>
        <w:rPr>
          <w:rFonts w:hint="eastAsia"/>
        </w:rPr>
        <w:t>上，版本是v</w:t>
      </w:r>
      <w:r>
        <w:t>7.2.2</w:t>
      </w: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:rsidR="00461157" w:rsidRDefault="00076CDB" w:rsidP="00461157">
      <w:pPr>
        <w:pStyle w:val="a9"/>
      </w:pPr>
      <w:r>
        <w:rPr>
          <w:rFonts w:hint="eastAsia"/>
        </w:rPr>
        <w:t>测试功能点数：</w:t>
      </w:r>
      <w:r w:rsidR="00CB3A1D">
        <w:rPr>
          <w:rFonts w:hint="eastAsia"/>
        </w:rPr>
        <w:t>5， 分别是 第一次登录小程序，扫描二</w:t>
      </w:r>
      <w:proofErr w:type="gramStart"/>
      <w:r w:rsidR="00CB3A1D">
        <w:rPr>
          <w:rFonts w:hint="eastAsia"/>
        </w:rPr>
        <w:t>维码绑定微信</w:t>
      </w:r>
      <w:proofErr w:type="gramEnd"/>
      <w:r w:rsidR="00CB3A1D">
        <w:rPr>
          <w:rFonts w:hint="eastAsia"/>
        </w:rPr>
        <w:t>I</w:t>
      </w:r>
      <w:r w:rsidR="00CB3A1D">
        <w:t>D</w:t>
      </w:r>
      <w:r w:rsidR="00CB3A1D">
        <w:rPr>
          <w:rFonts w:hint="eastAsia"/>
        </w:rPr>
        <w:t>和</w:t>
      </w:r>
      <w:proofErr w:type="spellStart"/>
      <w:r w:rsidR="00CB3A1D">
        <w:rPr>
          <w:rFonts w:hint="eastAsia"/>
        </w:rPr>
        <w:t>jaccount</w:t>
      </w:r>
      <w:proofErr w:type="spellEnd"/>
      <w:r w:rsidR="00CB3A1D">
        <w:rPr>
          <w:rFonts w:hint="eastAsia"/>
        </w:rPr>
        <w:t>， 扫描</w:t>
      </w:r>
      <w:proofErr w:type="gramStart"/>
      <w:r w:rsidR="00CB3A1D">
        <w:rPr>
          <w:rFonts w:hint="eastAsia"/>
        </w:rPr>
        <w:t>二维码后</w:t>
      </w:r>
      <w:proofErr w:type="gramEnd"/>
      <w:r w:rsidR="00CB3A1D">
        <w:rPr>
          <w:rFonts w:hint="eastAsia"/>
        </w:rPr>
        <w:t>返回小程序成功登录，退出登录，修改用户信息</w:t>
      </w:r>
    </w:p>
    <w:p w:rsidR="00076CDB" w:rsidRDefault="00076CDB" w:rsidP="00461157">
      <w:pPr>
        <w:pStyle w:val="a9"/>
      </w:pPr>
      <w:r>
        <w:rPr>
          <w:rFonts w:hint="eastAsia"/>
        </w:rPr>
        <w:t>测试用例数：</w:t>
      </w:r>
      <w:r w:rsidR="00CB3A1D">
        <w:rPr>
          <w:rFonts w:hint="eastAsia"/>
        </w:rPr>
        <w:t>15</w:t>
      </w:r>
      <w:r w:rsidR="00CB3A1D">
        <w:t xml:space="preserve"> </w:t>
      </w:r>
      <w:r w:rsidR="00CB3A1D">
        <w:rPr>
          <w:rFonts w:hint="eastAsia"/>
        </w:rPr>
        <w:t>（不包括单元测试）</w:t>
      </w:r>
    </w:p>
    <w:p w:rsidR="00076CDB" w:rsidRDefault="00076CDB" w:rsidP="00CB3A1D">
      <w:pPr>
        <w:pStyle w:val="a9"/>
      </w:pPr>
      <w:r>
        <w:rPr>
          <w:rFonts w:hint="eastAsia"/>
        </w:rPr>
        <w:t>缺陷数：</w:t>
      </w:r>
      <w:r w:rsidR="00CB3A1D">
        <w:rPr>
          <w:rFonts w:hint="eastAsia"/>
        </w:rPr>
        <w:t>5</w:t>
      </w:r>
    </w:p>
    <w:p w:rsidR="00076CDB" w:rsidRPr="00461157" w:rsidRDefault="00076CDB" w:rsidP="00050E98">
      <w:pPr>
        <w:pStyle w:val="a9"/>
      </w:pPr>
      <w:r>
        <w:rPr>
          <w:rFonts w:hint="eastAsia"/>
        </w:rPr>
        <w:t>测试用例：</w:t>
      </w:r>
      <w:r w:rsidR="00050E98">
        <w:rPr>
          <w:rFonts w:hint="eastAsia"/>
        </w:rPr>
        <w:t>详见</w:t>
      </w:r>
      <w:hyperlink r:id="rId8" w:history="1">
        <w:r w:rsidR="00050E98" w:rsidRPr="00050E98">
          <w:rPr>
            <w:rStyle w:val="ae"/>
          </w:rPr>
          <w:t>《</w:t>
        </w:r>
        <w:r w:rsidR="00050E98" w:rsidRPr="00050E98">
          <w:rPr>
            <w:rStyle w:val="ae"/>
            <w:rFonts w:hint="eastAsia"/>
          </w:rPr>
          <w:t>即应匹配信息发布平台</w:t>
        </w:r>
        <w:r w:rsidR="00050E98" w:rsidRPr="00050E98">
          <w:rPr>
            <w:rStyle w:val="ae"/>
          </w:rPr>
          <w:t xml:space="preserve"> 第一次迭代</w:t>
        </w:r>
        <w:r w:rsidR="00050E98" w:rsidRPr="00050E98">
          <w:rPr>
            <w:rStyle w:val="ae"/>
            <w:rFonts w:hint="eastAsia"/>
          </w:rPr>
          <w:t xml:space="preserve"> 系统测试用例</w:t>
        </w:r>
        <w:r w:rsidR="00050E98" w:rsidRPr="00050E98">
          <w:rPr>
            <w:rStyle w:val="ae"/>
          </w:rPr>
          <w:t>》</w:t>
        </w:r>
      </w:hyperlink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FA5EE3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FF"/>
                <w:sz w:val="21"/>
                <w:szCs w:val="21"/>
              </w:rPr>
              <w:t>1</w:t>
            </w:r>
          </w:p>
        </w:tc>
        <w:tc>
          <w:tcPr>
            <w:tcW w:w="2923" w:type="dxa"/>
          </w:tcPr>
          <w:p w:rsidR="00955DC2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第一次</w:t>
            </w:r>
            <w:r w:rsidR="00E921CD"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小程序</w:t>
            </w:r>
          </w:p>
        </w:tc>
        <w:tc>
          <w:tcPr>
            <w:tcW w:w="979" w:type="dxa"/>
          </w:tcPr>
          <w:p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66.7%</w:t>
            </w:r>
          </w:p>
        </w:tc>
        <w:tc>
          <w:tcPr>
            <w:tcW w:w="1116" w:type="dxa"/>
          </w:tcPr>
          <w:p w:rsidR="00FA5EE3" w:rsidRPr="00BF11EB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绑定</w:t>
            </w: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jaccount</w:t>
            </w:r>
            <w:proofErr w:type="spellEnd"/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和</w:t>
            </w:r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微信</w:t>
            </w:r>
            <w:proofErr w:type="gramEnd"/>
            <w:r w:rsidR="00C612BB">
              <w:rPr>
                <w:rFonts w:ascii="Times New Roman" w:hint="eastAsia"/>
                <w:b/>
                <w:snapToGrid/>
                <w:sz w:val="21"/>
                <w:szCs w:val="21"/>
              </w:rPr>
              <w:t>i</w:t>
            </w:r>
            <w:r w:rsidR="00C612BB">
              <w:rPr>
                <w:rFonts w:ascii="Times New Roman"/>
                <w:b/>
                <w:snapToGrid/>
                <w:sz w:val="21"/>
                <w:szCs w:val="21"/>
              </w:rPr>
              <w:t>d</w:t>
            </w:r>
          </w:p>
        </w:tc>
        <w:tc>
          <w:tcPr>
            <w:tcW w:w="979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E921C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076CDB" w:rsidP="006B3538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076CDB" w:rsidRPr="00BF6954" w:rsidRDefault="00076CD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076CD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扫描</w:t>
            </w:r>
            <w:proofErr w:type="gram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二维码然后</w:t>
            </w:r>
            <w:proofErr w:type="gramEnd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返回小程序</w:t>
            </w:r>
          </w:p>
        </w:tc>
        <w:tc>
          <w:tcPr>
            <w:tcW w:w="979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076CDB" w:rsidRPr="00BF11EB" w:rsidRDefault="00076CD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FA5EE3" w:rsidRPr="00BF6954" w:rsidRDefault="00FA5EE3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FA5EE3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退出登录</w:t>
            </w:r>
          </w:p>
        </w:tc>
        <w:tc>
          <w:tcPr>
            <w:tcW w:w="979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A5EE3" w:rsidRDefault="00FA5EE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A5EE3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A5EE3" w:rsidRDefault="00FA5EE3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C612BB" w:rsidTr="00BF6954">
        <w:tc>
          <w:tcPr>
            <w:tcW w:w="993" w:type="dxa"/>
            <w:vMerge/>
          </w:tcPr>
          <w:p w:rsidR="00C612BB" w:rsidRPr="00BF6954" w:rsidRDefault="00C612BB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</w:tc>
        <w:tc>
          <w:tcPr>
            <w:tcW w:w="2923" w:type="dxa"/>
          </w:tcPr>
          <w:p w:rsidR="00C612BB" w:rsidRDefault="00C612BB" w:rsidP="00076CD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用户信息修改</w:t>
            </w:r>
          </w:p>
        </w:tc>
        <w:tc>
          <w:tcPr>
            <w:tcW w:w="979" w:type="dxa"/>
          </w:tcPr>
          <w:p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C612B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C612BB" w:rsidRDefault="00CB3A1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C612BB" w:rsidRDefault="00C612BB" w:rsidP="00C612BB">
            <w:pPr>
              <w:spacing w:after="120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bookmarkStart w:id="10" w:name="_GoBack"/>
            <w:bookmarkEnd w:id="10"/>
          </w:p>
        </w:tc>
        <w:tc>
          <w:tcPr>
            <w:tcW w:w="1116" w:type="dxa"/>
          </w:tcPr>
          <w:p w:rsidR="00955DC2" w:rsidRPr="00BF11EB" w:rsidRDefault="006B3538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C612B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FA5EE3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CB3A1D" w:rsidRPr="007F35AF" w:rsidRDefault="00CB3A1D" w:rsidP="00CB3A1D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66.7%</w:t>
            </w:r>
          </w:p>
        </w:tc>
        <w:tc>
          <w:tcPr>
            <w:tcW w:w="1438" w:type="dxa"/>
          </w:tcPr>
          <w:p w:rsidR="00B90DCB" w:rsidRPr="007F35AF" w:rsidRDefault="00CB3A1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33.3%</w:t>
            </w:r>
          </w:p>
        </w:tc>
        <w:tc>
          <w:tcPr>
            <w:tcW w:w="1438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612B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988"/>
        <w:gridCol w:w="992"/>
        <w:gridCol w:w="567"/>
        <w:gridCol w:w="1418"/>
        <w:gridCol w:w="4408"/>
        <w:gridCol w:w="978"/>
      </w:tblGrid>
      <w:tr w:rsidR="009C7261" w:rsidRPr="00790B3E" w:rsidTr="00CB3A1D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lastRenderedPageBreak/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rgent(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第一次登录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401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，未返回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后台未对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</w:t>
            </w:r>
            <w:r>
              <w:rPr>
                <w:rFonts w:ascii="Times New Roman"/>
                <w:color w:val="000000"/>
                <w:sz w:val="21"/>
                <w:szCs w:val="21"/>
              </w:rPr>
              <w:t>rr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进行判断，导致内存溢出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1D" w:rsidRDefault="00CB3A1D" w:rsidP="00CB3A1D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jing-testcase-017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B3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U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rgent(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第一次登录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后台返回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400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，未返回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二维码</w:t>
            </w:r>
            <w:proofErr w:type="gramEnd"/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B3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A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 xml:space="preserve">PI 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gateway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中对于查询参数的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获取出现问题，应该调用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Query</w:t>
            </w:r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，但是使用了</w:t>
            </w:r>
            <w:proofErr w:type="spellStart"/>
            <w:r w:rsidR="004741DB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Params</w:t>
            </w:r>
            <w:proofErr w:type="spellEnd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3A1D" w:rsidRDefault="00CB3A1D" w:rsidP="00CB3A1D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jing-testcase-018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4741DB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ug003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H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igh(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主要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用户信息更改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后台传入参数出现混乱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4741DB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后台传入参数出现混乱，导致用户信息中用户名和签名存入数据库时颠倒了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41DB" w:rsidRDefault="004741DB" w:rsidP="004741DB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jing-testcase-023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066A1D" w:rsidRPr="00790B3E" w:rsidTr="00CB3A1D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Pr="007F35AF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6A1D" w:rsidRDefault="00066A1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66A1D" w:rsidRDefault="00066A1D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lastRenderedPageBreak/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B146E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B146E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B146E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B146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4741DB" w:rsidRPr="00790B3E" w:rsidRDefault="004741DB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  <w:r>
        <w:rPr>
          <w:rFonts w:ascii="Times New Roman" w:hint="eastAsia"/>
          <w:snapToGrid/>
          <w:sz w:val="24"/>
          <w:szCs w:val="21"/>
        </w:rPr>
        <w:t>本次未做非功能性的测试，因此未发现非功能性缺陷</w:t>
      </w: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6B3538" w:rsidRDefault="006B3538" w:rsidP="006B3538">
      <w:pPr>
        <w:pStyle w:val="a9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架构对于</w:t>
      </w:r>
      <w:proofErr w:type="gramStart"/>
      <w:r>
        <w:rPr>
          <w:rFonts w:hint="eastAsia"/>
        </w:rPr>
        <w:t>各个微服务</w:t>
      </w:r>
      <w:proofErr w:type="gramEnd"/>
      <w:r>
        <w:rPr>
          <w:rFonts w:hint="eastAsia"/>
        </w:rPr>
        <w:t>进行单元测试比较容易，对</w:t>
      </w:r>
      <w:r w:rsidR="005A507F">
        <w:rPr>
          <w:rFonts w:hint="eastAsia"/>
        </w:rPr>
        <w:t>每个服务里的对应的方法</w:t>
      </w:r>
      <w:r>
        <w:rPr>
          <w:rFonts w:hint="eastAsia"/>
        </w:rPr>
        <w:t>进行单元测试即可。</w:t>
      </w:r>
    </w:p>
    <w:p w:rsidR="006B3538" w:rsidRDefault="006B3538" w:rsidP="006B3538">
      <w:pPr>
        <w:pStyle w:val="a9"/>
      </w:pPr>
      <w:r>
        <w:rPr>
          <w:rFonts w:hint="eastAsia"/>
        </w:rPr>
        <w:t>但是集成测试的时候就比较麻烦，目前我们使用的是发布之后使用前台与后台进行交互，即使用人工点击、填写信息等。这样的方式覆盖率并不是很完整，而且获取反馈也比较慢，更改代码之后提交还需要等待C</w:t>
      </w:r>
      <w:r>
        <w:t>I</w:t>
      </w:r>
      <w:r>
        <w:rPr>
          <w:rFonts w:hint="eastAsia"/>
        </w:rPr>
        <w:t>进行单元测试之后。</w:t>
      </w:r>
    </w:p>
    <w:p w:rsidR="006B3538" w:rsidRPr="006B3538" w:rsidRDefault="006B3538" w:rsidP="006B3538">
      <w:pPr>
        <w:pStyle w:val="a9"/>
      </w:pPr>
      <w:r>
        <w:rPr>
          <w:rFonts w:hint="eastAsia"/>
        </w:rPr>
        <w:t>下一步中，我们将进行更加完整的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单元测试和系统的集成测试，争取能够改进集成测试的方法，以提高工作效率，法相更多的问题。</w:t>
      </w:r>
    </w:p>
    <w:sectPr w:rsidR="006B3538" w:rsidRPr="006B3538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541" w:rsidRDefault="00484541">
      <w:r>
        <w:separator/>
      </w:r>
    </w:p>
  </w:endnote>
  <w:endnote w:type="continuationSeparator" w:id="0">
    <w:p w:rsidR="00484541" w:rsidRDefault="00484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A5EE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A5EE3" w:rsidRDefault="00FA5EE3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70CA9" w:rsidRPr="00A70CA9">
            <w:rPr>
              <w:rStyle w:val="a8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A5EE3" w:rsidRDefault="00FA5EE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541" w:rsidRDefault="00484541">
      <w:r>
        <w:separator/>
      </w:r>
    </w:p>
  </w:footnote>
  <w:footnote w:type="continuationSeparator" w:id="0">
    <w:p w:rsidR="00484541" w:rsidRDefault="00484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EE3" w:rsidRDefault="00FA5EE3">
    <w:pPr>
      <w:rPr>
        <w:sz w:val="24"/>
      </w:rPr>
    </w:pPr>
  </w:p>
  <w:p w:rsidR="00FA5EE3" w:rsidRDefault="00FA5EE3">
    <w:pPr>
      <w:pBdr>
        <w:top w:val="single" w:sz="6" w:space="1" w:color="auto"/>
      </w:pBdr>
      <w:rPr>
        <w:sz w:val="24"/>
      </w:rPr>
    </w:pPr>
  </w:p>
  <w:p w:rsidR="00FA5EE3" w:rsidRDefault="00FA5EE3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FA5EE3" w:rsidRDefault="00FA5EE3">
    <w:pPr>
      <w:pBdr>
        <w:bottom w:val="single" w:sz="6" w:space="1" w:color="auto"/>
      </w:pBdr>
      <w:jc w:val="right"/>
      <w:rPr>
        <w:sz w:val="24"/>
      </w:rPr>
    </w:pPr>
  </w:p>
  <w:p w:rsidR="00FA5EE3" w:rsidRDefault="00FA5EE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A5EE3" w:rsidTr="00D24DCF">
      <w:tc>
        <w:tcPr>
          <w:tcW w:w="6379" w:type="dxa"/>
        </w:tcPr>
        <w:p w:rsidR="00FA5EE3" w:rsidRDefault="00FA5EE3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FA5EE3" w:rsidTr="00D24DCF">
      <w:tc>
        <w:tcPr>
          <w:tcW w:w="9558" w:type="dxa"/>
          <w:gridSpan w:val="2"/>
        </w:tcPr>
        <w:p w:rsidR="00FA5EE3" w:rsidRDefault="00FA5EE3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FA5EE3" w:rsidRDefault="00FA5E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07C72"/>
    <w:rsid w:val="00010992"/>
    <w:rsid w:val="0003185B"/>
    <w:rsid w:val="00050E98"/>
    <w:rsid w:val="00066A1D"/>
    <w:rsid w:val="0007478F"/>
    <w:rsid w:val="00076CDB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1A18"/>
    <w:rsid w:val="001F2D91"/>
    <w:rsid w:val="00231BD3"/>
    <w:rsid w:val="00277EC9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61157"/>
    <w:rsid w:val="004741DB"/>
    <w:rsid w:val="00484541"/>
    <w:rsid w:val="0049157B"/>
    <w:rsid w:val="004B0E53"/>
    <w:rsid w:val="004D536E"/>
    <w:rsid w:val="00555086"/>
    <w:rsid w:val="00562AE3"/>
    <w:rsid w:val="005A507F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1498"/>
    <w:rsid w:val="006B3538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8F39D2"/>
    <w:rsid w:val="00955DC2"/>
    <w:rsid w:val="0095686C"/>
    <w:rsid w:val="009A01E2"/>
    <w:rsid w:val="009A3432"/>
    <w:rsid w:val="009C7261"/>
    <w:rsid w:val="009D6495"/>
    <w:rsid w:val="00A07A93"/>
    <w:rsid w:val="00A254C4"/>
    <w:rsid w:val="00A25C0D"/>
    <w:rsid w:val="00A43755"/>
    <w:rsid w:val="00A6368F"/>
    <w:rsid w:val="00A70CA9"/>
    <w:rsid w:val="00A76715"/>
    <w:rsid w:val="00AB65D6"/>
    <w:rsid w:val="00B01E70"/>
    <w:rsid w:val="00B146EC"/>
    <w:rsid w:val="00B46746"/>
    <w:rsid w:val="00B4737F"/>
    <w:rsid w:val="00B54364"/>
    <w:rsid w:val="00B90DCB"/>
    <w:rsid w:val="00BB2BC4"/>
    <w:rsid w:val="00BC2634"/>
    <w:rsid w:val="00BF11EB"/>
    <w:rsid w:val="00BF6954"/>
    <w:rsid w:val="00C076D8"/>
    <w:rsid w:val="00C11861"/>
    <w:rsid w:val="00C22D91"/>
    <w:rsid w:val="00C5163B"/>
    <w:rsid w:val="00C612BB"/>
    <w:rsid w:val="00C6379D"/>
    <w:rsid w:val="00C9707C"/>
    <w:rsid w:val="00CB3465"/>
    <w:rsid w:val="00CB3A1D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96E22"/>
    <w:rsid w:val="00DA2E87"/>
    <w:rsid w:val="00DC3659"/>
    <w:rsid w:val="00DD7B27"/>
    <w:rsid w:val="00E1457C"/>
    <w:rsid w:val="00E204BB"/>
    <w:rsid w:val="00E36DCD"/>
    <w:rsid w:val="00E672A3"/>
    <w:rsid w:val="00E921CD"/>
    <w:rsid w:val="00EE5F35"/>
    <w:rsid w:val="00F03B5C"/>
    <w:rsid w:val="00F1061A"/>
    <w:rsid w:val="00F554B7"/>
    <w:rsid w:val="00F907FC"/>
    <w:rsid w:val="00FA1775"/>
    <w:rsid w:val="00FA5EE3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37F896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7979;&#35797;&#29992;&#20363;.xl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1303</TotalTime>
  <Pages>1</Pages>
  <Words>546</Words>
  <Characters>3115</Characters>
  <Application>Microsoft Office Word</Application>
  <DocSecurity>0</DocSecurity>
  <Lines>25</Lines>
  <Paragraphs>7</Paragraphs>
  <ScaleCrop>false</ScaleCrop>
  <Company>&lt;SJTU&gt;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zhao shenglong</cp:lastModifiedBy>
  <cp:revision>71</cp:revision>
  <dcterms:created xsi:type="dcterms:W3CDTF">2014-07-21T08:17:00Z</dcterms:created>
  <dcterms:modified xsi:type="dcterms:W3CDTF">2019-07-10T07:11:00Z</dcterms:modified>
</cp:coreProperties>
</file>